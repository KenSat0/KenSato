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FC" w:rsidRDefault="00216AFC">
      <w:pPr>
        <w:jc w:val="center"/>
      </w:pPr>
      <w:r w:rsidRPr="00C765E7"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Relatório-Aula</w:t>
      </w:r>
    </w:p>
    <w:p w:rsidR="00216AFC" w:rsidRPr="00C765E7" w:rsidRDefault="00216AFC">
      <w:pPr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6AFC" w:rsidRDefault="00216AFC">
      <w:r>
        <w:rPr>
          <w:rFonts w:ascii="Cambria" w:hAnsi="Cambria" w:cs="Cambria"/>
        </w:rPr>
        <w:t>Nome do Aluno:</w:t>
      </w:r>
      <w:r w:rsidR="006A67CF">
        <w:rPr>
          <w:rFonts w:ascii="Cambria" w:hAnsi="Cambria" w:cs="Cambria"/>
        </w:rPr>
        <w:t xml:space="preserve"> Leonardo Ken </w:t>
      </w:r>
      <w:proofErr w:type="spellStart"/>
      <w:r w:rsidR="006A67CF">
        <w:rPr>
          <w:rFonts w:ascii="Cambria" w:hAnsi="Cambria" w:cs="Cambria"/>
        </w:rPr>
        <w:t>Scarance</w:t>
      </w:r>
      <w:proofErr w:type="spellEnd"/>
      <w:r w:rsidR="006A67CF">
        <w:rPr>
          <w:rFonts w:ascii="Cambria" w:hAnsi="Cambria" w:cs="Cambria"/>
        </w:rPr>
        <w:t xml:space="preserve"> Sato</w:t>
      </w:r>
    </w:p>
    <w:p w:rsidR="00216AFC" w:rsidRDefault="00216AFC">
      <w:r>
        <w:rPr>
          <w:rFonts w:ascii="Cambria" w:hAnsi="Cambria" w:cs="Cambria"/>
        </w:rPr>
        <w:t>Data da aula:</w:t>
      </w:r>
      <w:r w:rsidR="006A67CF">
        <w:rPr>
          <w:rFonts w:ascii="Cambria" w:hAnsi="Cambria" w:cs="Cambria"/>
        </w:rPr>
        <w:t xml:space="preserve"> 01/09/25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Temas/conceitos trabalhados em aula:</w:t>
      </w:r>
    </w:p>
    <w:p w:rsidR="00216AFC" w:rsidRDefault="00216AFC">
      <w:pPr>
        <w:rPr>
          <w:rFonts w:ascii="Cambria" w:hAnsi="Cambria" w:cs="Cambria"/>
        </w:rPr>
      </w:pPr>
    </w:p>
    <w:p w:rsidR="00216AFC" w:rsidRDefault="006A67CF">
      <w:pPr>
        <w:rPr>
          <w:rFonts w:ascii="Cambria" w:hAnsi="Cambria" w:cs="Cambria"/>
        </w:rPr>
      </w:pPr>
      <w:r>
        <w:rPr>
          <w:rFonts w:ascii="Cambria" w:hAnsi="Cambria" w:cs="Cambria"/>
        </w:rPr>
        <w:t>Listas Encadeadas</w:t>
      </w:r>
    </w:p>
    <w:p w:rsidR="006A67CF" w:rsidRDefault="006A67CF" w:rsidP="006A67CF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Semelhança com vetores</w:t>
      </w:r>
    </w:p>
    <w:p w:rsidR="006A67CF" w:rsidRDefault="006A67CF" w:rsidP="006A67CF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Operações</w:t>
      </w:r>
      <w:r w:rsidRPr="006A67CF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Sequencias de elementos (nós)</w:t>
      </w:r>
    </w:p>
    <w:p w:rsidR="006A67CF" w:rsidRDefault="006A67CF" w:rsidP="006A67CF">
      <w:pPr>
        <w:numPr>
          <w:ilvl w:val="0"/>
          <w:numId w:val="1"/>
        </w:numPr>
        <w:rPr>
          <w:rFonts w:ascii="Cambria" w:hAnsi="Cambria" w:cs="Cambria"/>
        </w:rPr>
      </w:pPr>
    </w:p>
    <w:p w:rsidR="006A67CF" w:rsidRDefault="006A67CF" w:rsidP="006A67CF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Inserir pelo inicio</w:t>
      </w:r>
    </w:p>
    <w:p w:rsidR="00216AFC" w:rsidRPr="00873E44" w:rsidRDefault="00B05AC5" w:rsidP="00873E44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Acesso por laços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Detalhe as formas de interação com esses temas/conceitos (busca na Internet, leitura, implementação de programas, exposição do professor, conversa com o colega/professor etc.):</w:t>
      </w:r>
    </w:p>
    <w:p w:rsidR="00216AFC" w:rsidRDefault="00216AFC">
      <w:pPr>
        <w:rPr>
          <w:rFonts w:ascii="Cambria" w:hAnsi="Cambria" w:cs="Cambria"/>
        </w:rPr>
      </w:pPr>
    </w:p>
    <w:p w:rsidR="00216AFC" w:rsidRDefault="00873E4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O professor iniciou sua aula com uma breve explicação sobre </w:t>
      </w:r>
      <w:r>
        <w:rPr>
          <w:rFonts w:ascii="Cambria" w:hAnsi="Cambria" w:cs="Cambria"/>
        </w:rPr>
        <w:t>listas encadeadas dinâmicas e os ponteiros que as compõem</w:t>
      </w:r>
      <w:r>
        <w:rPr>
          <w:rFonts w:ascii="Cambria" w:hAnsi="Cambria" w:cs="Cambria"/>
        </w:rPr>
        <w:t xml:space="preserve">. Depois falou sobre </w:t>
      </w:r>
      <w:r>
        <w:rPr>
          <w:rFonts w:ascii="Cambria" w:hAnsi="Cambria" w:cs="Cambria"/>
        </w:rPr>
        <w:t xml:space="preserve">operações relacionadas ao </w:t>
      </w:r>
      <w:proofErr w:type="spellStart"/>
      <w:r>
        <w:rPr>
          <w:rFonts w:ascii="Cambria" w:hAnsi="Cambria" w:cs="Cambria"/>
        </w:rPr>
        <w:t>struct</w:t>
      </w:r>
      <w:proofErr w:type="spellEnd"/>
      <w:r>
        <w:rPr>
          <w:rFonts w:ascii="Cambria" w:hAnsi="Cambria" w:cs="Cambria"/>
        </w:rPr>
        <w:t xml:space="preserve"> Nó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</w:rPr>
        <w:t xml:space="preserve">como “Inserir pelo início” e a relações entre os ponteiros envolvidos (atual, </w:t>
      </w:r>
      <w:proofErr w:type="spellStart"/>
      <w:r>
        <w:rPr>
          <w:rFonts w:ascii="Cambria" w:hAnsi="Cambria" w:cs="Cambria"/>
        </w:rPr>
        <w:t>aux</w:t>
      </w:r>
      <w:proofErr w:type="spellEnd"/>
      <w:r>
        <w:rPr>
          <w:rFonts w:ascii="Cambria" w:hAnsi="Cambria" w:cs="Cambria"/>
        </w:rPr>
        <w:t>, prox...)</w:t>
      </w:r>
      <w:r w:rsidR="00B05AC5">
        <w:rPr>
          <w:rFonts w:ascii="Cambria" w:hAnsi="Cambria" w:cs="Cambria"/>
        </w:rPr>
        <w:t xml:space="preserve"> e o acesso à lista com laços.</w:t>
      </w:r>
    </w:p>
    <w:p w:rsidR="00216AFC" w:rsidRDefault="00652747" w:rsidP="00652747">
      <w:pPr>
        <w:tabs>
          <w:tab w:val="left" w:pos="5595"/>
        </w:tabs>
        <w:rPr>
          <w:rFonts w:ascii="Cambria" w:hAnsi="Cambria" w:cs="Cambria"/>
        </w:rPr>
      </w:pPr>
      <w:r>
        <w:rPr>
          <w:rFonts w:ascii="Cambria" w:hAnsi="Cambria" w:cs="Cambria"/>
        </w:rPr>
        <w:tab/>
        <w:t xml:space="preserve">, </w:t>
      </w:r>
    </w:p>
    <w:p w:rsidR="00216AFC" w:rsidRDefault="00216AFC">
      <w:r>
        <w:rPr>
          <w:rFonts w:ascii="Cambria" w:hAnsi="Cambria" w:cs="Cambria"/>
        </w:rPr>
        <w:t>Comentários do aluno (</w:t>
      </w:r>
      <w:r>
        <w:rPr>
          <w:rFonts w:ascii="Cambria" w:hAnsi="Cambria" w:cs="Cambria"/>
          <w:b/>
        </w:rPr>
        <w:t>obrigatório</w:t>
      </w:r>
      <w:r>
        <w:rPr>
          <w:rFonts w:ascii="Cambria" w:hAnsi="Cambria" w:cs="Cambria"/>
        </w:rPr>
        <w:t xml:space="preserve"> no mínimo cinco linhas):</w:t>
      </w:r>
    </w:p>
    <w:p w:rsidR="00216AFC" w:rsidRDefault="00216AFC">
      <w:pPr>
        <w:rPr>
          <w:rFonts w:ascii="Cambria" w:hAnsi="Cambria" w:cs="Cambria"/>
        </w:rPr>
      </w:pPr>
    </w:p>
    <w:p w:rsidR="00216AFC" w:rsidRDefault="00B05AC5">
      <w:r>
        <w:t>Pessoalmente achei a aula muito boa, esclareceu muito bem as duvidas que eu tinha, as quais mencionei no RAN, portanto complementou muito bem os materiais fornecidos para o relatório analítico da semana. Depois disso, para finalizar, os exercícios passados durante a aula pediu para criar listas, criar funções para adicionar, registrar</w:t>
      </w:r>
      <w:r w:rsidR="00C765E7">
        <w:t>, acessar e imprimir os elementos da lista.</w:t>
      </w:r>
      <w:bookmarkStart w:id="0" w:name="_GoBack"/>
      <w:bookmarkEnd w:id="0"/>
    </w:p>
    <w:sectPr w:rsidR="00216AFC">
      <w:footerReference w:type="default" r:id="rId7"/>
      <w:pgSz w:w="11906" w:h="16838"/>
      <w:pgMar w:top="1701" w:right="1701" w:bottom="1418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8F4" w:rsidRDefault="000838F4">
      <w:r>
        <w:separator/>
      </w:r>
    </w:p>
  </w:endnote>
  <w:endnote w:type="continuationSeparator" w:id="0">
    <w:p w:rsidR="000838F4" w:rsidRDefault="0008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FC" w:rsidRDefault="008667F9">
    <w:r w:rsidRPr="008667F9">
      <w:rPr>
        <w:rFonts w:ascii="Cambria" w:hAnsi="Cambria" w:cs="Cambria"/>
        <w:sz w:val="20"/>
        <w:szCs w:val="20"/>
      </w:rPr>
      <w:t>Algoritmos e Técnicas de Programação</w:t>
    </w:r>
    <w:r>
      <w:rPr>
        <w:rFonts w:ascii="Cambria" w:hAnsi="Cambria" w:cs="Cambria"/>
        <w:sz w:val="20"/>
        <w:szCs w:val="20"/>
      </w:rPr>
      <w:t xml:space="preserve"> I</w:t>
    </w:r>
    <w:r w:rsidR="00216AFC">
      <w:rPr>
        <w:rFonts w:ascii="Cambria" w:hAnsi="Cambria" w:cs="Cambria"/>
        <w:sz w:val="20"/>
        <w:szCs w:val="20"/>
      </w:rPr>
      <w:t xml:space="preserve">I – </w:t>
    </w:r>
    <w:r w:rsidR="005E27B1">
      <w:rPr>
        <w:rFonts w:ascii="Cambria" w:hAnsi="Cambria" w:cs="Cambria"/>
        <w:sz w:val="20"/>
        <w:szCs w:val="20"/>
      </w:rPr>
      <w:t>Noturno</w:t>
    </w:r>
    <w:r w:rsidR="003624EE">
      <w:rPr>
        <w:rFonts w:ascii="Cambria" w:hAnsi="Cambria" w:cs="Cambria"/>
        <w:sz w:val="20"/>
        <w:szCs w:val="20"/>
      </w:rPr>
      <w:t xml:space="preserve"> – </w:t>
    </w:r>
    <w:r>
      <w:rPr>
        <w:rFonts w:ascii="Cambria" w:hAnsi="Cambria" w:cs="Cambria"/>
        <w:sz w:val="20"/>
        <w:szCs w:val="20"/>
      </w:rPr>
      <w:t>2</w:t>
    </w:r>
    <w:r w:rsidR="003624EE">
      <w:rPr>
        <w:rFonts w:ascii="Cambria" w:hAnsi="Cambria" w:cs="Cambria"/>
        <w:sz w:val="20"/>
        <w:szCs w:val="20"/>
      </w:rPr>
      <w:t>º sem/20</w:t>
    </w:r>
    <w:r w:rsidR="00801DFB">
      <w:rPr>
        <w:rFonts w:ascii="Cambria" w:hAnsi="Cambria" w:cs="Cambria"/>
        <w:sz w:val="20"/>
        <w:szCs w:val="20"/>
      </w:rPr>
      <w:t>25</w:t>
    </w:r>
  </w:p>
  <w:p w:rsidR="00216AFC" w:rsidRDefault="00216AFC">
    <w:r>
      <w:rPr>
        <w:rFonts w:ascii="Cambria" w:hAnsi="Cambria" w:cs="Cambria"/>
        <w:sz w:val="20"/>
        <w:szCs w:val="20"/>
      </w:rPr>
      <w:t>Prof. Marcus Vinicius Maltempi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8F4" w:rsidRDefault="000838F4">
      <w:r>
        <w:separator/>
      </w:r>
    </w:p>
  </w:footnote>
  <w:footnote w:type="continuationSeparator" w:id="0">
    <w:p w:rsidR="000838F4" w:rsidRDefault="00083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6FB7"/>
    <w:multiLevelType w:val="hybridMultilevel"/>
    <w:tmpl w:val="09A8C15E"/>
    <w:lvl w:ilvl="0" w:tplc="71486A78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CF"/>
    <w:rsid w:val="000838F4"/>
    <w:rsid w:val="00216AFC"/>
    <w:rsid w:val="003624EE"/>
    <w:rsid w:val="0039209E"/>
    <w:rsid w:val="00510A53"/>
    <w:rsid w:val="0052327F"/>
    <w:rsid w:val="005E27B1"/>
    <w:rsid w:val="00652747"/>
    <w:rsid w:val="006A67CF"/>
    <w:rsid w:val="00801DFB"/>
    <w:rsid w:val="008667F9"/>
    <w:rsid w:val="00873E44"/>
    <w:rsid w:val="00AB3D5E"/>
    <w:rsid w:val="00B05AC5"/>
    <w:rsid w:val="00C765E7"/>
    <w:rsid w:val="00D22E53"/>
    <w:rsid w:val="00D544F6"/>
    <w:rsid w:val="00EA6B40"/>
    <w:rsid w:val="00EC1397"/>
    <w:rsid w:val="00E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A76D7B"/>
  <w15:chartTrackingRefBased/>
  <w15:docId w15:val="{EF6717C0-F844-4479-B32E-8452A23F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latorio-aula-atp2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relatorio-aula-atp2N.dot</Template>
  <TotalTime>62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1</cp:revision>
  <cp:lastPrinted>1601-01-01T00:00:00Z</cp:lastPrinted>
  <dcterms:created xsi:type="dcterms:W3CDTF">2025-09-01T22:27:00Z</dcterms:created>
  <dcterms:modified xsi:type="dcterms:W3CDTF">2025-09-01T23:29:00Z</dcterms:modified>
</cp:coreProperties>
</file>