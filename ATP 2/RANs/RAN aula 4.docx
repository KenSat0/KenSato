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67" w:rsidRDefault="00DB4567">
      <w:pPr>
        <w:jc w:val="center"/>
      </w:pPr>
      <w:r w:rsidRPr="00132616">
        <w:rPr>
          <w:rFonts w:ascii="Cambria" w:hAnsi="Cambria" w:cs="Tahom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Analítico</w:t>
      </w:r>
    </w:p>
    <w:p w:rsidR="00DB4567" w:rsidRPr="00132616" w:rsidRDefault="00DB4567">
      <w:pPr>
        <w:rPr>
          <w:rFonts w:ascii="Cambria" w:hAnsi="Cambria" w:cs="Tahoma"/>
          <w:b/>
          <w:smallCaps/>
          <w:spacing w:val="3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Nome do aluno:</w:t>
      </w:r>
      <w:r w:rsidR="00055CD0">
        <w:rPr>
          <w:rFonts w:ascii="Cambria" w:hAnsi="Cambria" w:cs="Tahoma"/>
          <w:sz w:val="22"/>
          <w:szCs w:val="22"/>
        </w:rPr>
        <w:t xml:space="preserve"> Leonardo Ken </w:t>
      </w:r>
      <w:proofErr w:type="spellStart"/>
      <w:r w:rsidR="00055CD0">
        <w:rPr>
          <w:rFonts w:ascii="Cambria" w:hAnsi="Cambria" w:cs="Tahoma"/>
          <w:sz w:val="22"/>
          <w:szCs w:val="22"/>
        </w:rPr>
        <w:t>Scarance</w:t>
      </w:r>
      <w:proofErr w:type="spellEnd"/>
      <w:r w:rsidR="00055CD0">
        <w:rPr>
          <w:rFonts w:ascii="Cambria" w:hAnsi="Cambria" w:cs="Tahoma"/>
          <w:sz w:val="22"/>
          <w:szCs w:val="22"/>
        </w:rPr>
        <w:t xml:space="preserve"> Sato</w:t>
      </w:r>
    </w:p>
    <w:p w:rsidR="00DB4567" w:rsidRDefault="00DB4567">
      <w:r>
        <w:rPr>
          <w:rFonts w:ascii="Cambria" w:hAnsi="Cambria" w:cs="Tahoma"/>
          <w:sz w:val="22"/>
          <w:szCs w:val="22"/>
        </w:rPr>
        <w:t>Referência de cada fonte analisada:</w:t>
      </w:r>
    </w:p>
    <w:p w:rsidR="00DB4567" w:rsidRDefault="00DB4567" w:rsidP="00055CD0">
      <w:pPr>
        <w:rPr>
          <w:rFonts w:ascii="Cambria" w:hAnsi="Cambria" w:cs="Tahoma"/>
          <w:sz w:val="22"/>
          <w:szCs w:val="22"/>
        </w:rPr>
      </w:pPr>
    </w:p>
    <w:p w:rsidR="00055CD0" w:rsidRDefault="00055CD0" w:rsidP="00055CD0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PDF – Listas </w:t>
      </w:r>
      <w:proofErr w:type="spellStart"/>
      <w:r>
        <w:rPr>
          <w:rFonts w:ascii="Cambria" w:hAnsi="Cambria" w:cs="Tahoma"/>
          <w:sz w:val="22"/>
          <w:szCs w:val="22"/>
        </w:rPr>
        <w:t>Ecadeadas</w:t>
      </w:r>
      <w:proofErr w:type="spellEnd"/>
      <w:r>
        <w:rPr>
          <w:rFonts w:ascii="Cambria" w:hAnsi="Cambria" w:cs="Tahoma"/>
          <w:sz w:val="22"/>
          <w:szCs w:val="22"/>
        </w:rPr>
        <w:t xml:space="preserve"> (SCC)</w:t>
      </w:r>
    </w:p>
    <w:p w:rsidR="00055CD0" w:rsidRDefault="00055CD0" w:rsidP="00055CD0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PDF – Listas Encadeadas (PUC)</w:t>
      </w:r>
    </w:p>
    <w:p w:rsidR="00DB4567" w:rsidRDefault="00DB4567">
      <w:pPr>
        <w:ind w:left="187"/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Descrição da obra: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055CD0" w:rsidP="00055CD0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Listas Encadeadas</w:t>
      </w:r>
    </w:p>
    <w:p w:rsid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O que são (sequencia encadeada de elementos, nós)</w:t>
      </w:r>
    </w:p>
    <w:p w:rsid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Estrutura: ponteiro para si mesma</w:t>
      </w:r>
    </w:p>
    <w:p w:rsid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Inserção:</w:t>
      </w:r>
    </w:p>
    <w:p w:rsidR="00055CD0" w:rsidRDefault="00055CD0" w:rsidP="00055CD0">
      <w:pPr>
        <w:pStyle w:val="PargrafodaLista"/>
        <w:numPr>
          <w:ilvl w:val="2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Declara novo nó que recebe </w:t>
      </w:r>
      <w:proofErr w:type="spellStart"/>
      <w:r>
        <w:rPr>
          <w:rFonts w:ascii="Cambria" w:hAnsi="Cambria" w:cs="Tahoma"/>
          <w:sz w:val="22"/>
          <w:szCs w:val="22"/>
        </w:rPr>
        <w:t>malloc</w:t>
      </w:r>
      <w:proofErr w:type="spellEnd"/>
      <w:r>
        <w:rPr>
          <w:rFonts w:ascii="Cambria" w:hAnsi="Cambria" w:cs="Tahoma"/>
          <w:sz w:val="22"/>
          <w:szCs w:val="22"/>
        </w:rPr>
        <w:t xml:space="preserve"> para tamanho de nó </w:t>
      </w:r>
    </w:p>
    <w:p w:rsidR="00055CD0" w:rsidRDefault="00055CD0" w:rsidP="00055CD0">
      <w:pPr>
        <w:pStyle w:val="PargrafodaLista"/>
        <w:numPr>
          <w:ilvl w:val="2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Declara os dados do nó</w:t>
      </w:r>
    </w:p>
    <w:p w:rsidR="00055CD0" w:rsidRDefault="00055CD0" w:rsidP="00055CD0">
      <w:pPr>
        <w:pStyle w:val="PargrafodaLista"/>
        <w:numPr>
          <w:ilvl w:val="2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Declara próximo</w:t>
      </w:r>
    </w:p>
    <w:p w:rsid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Laços com lista = repete até que </w:t>
      </w:r>
      <w:proofErr w:type="spellStart"/>
      <w:r>
        <w:rPr>
          <w:rFonts w:ascii="Cambria" w:hAnsi="Cambria" w:cs="Tahoma"/>
          <w:sz w:val="22"/>
          <w:szCs w:val="22"/>
        </w:rPr>
        <w:t>prox</w:t>
      </w:r>
      <w:proofErr w:type="spellEnd"/>
      <w:r>
        <w:rPr>
          <w:rFonts w:ascii="Cambria" w:hAnsi="Cambria" w:cs="Tahoma"/>
          <w:sz w:val="22"/>
          <w:szCs w:val="22"/>
        </w:rPr>
        <w:t xml:space="preserve"> == NULL</w:t>
      </w:r>
    </w:p>
    <w:p w:rsidR="00055CD0" w:rsidRDefault="00055CD0" w:rsidP="00055CD0">
      <w:pPr>
        <w:pStyle w:val="PargrafodaLista"/>
        <w:numPr>
          <w:ilvl w:val="2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Usada em impressão, busca de elemento, remoção e liberação de memória</w:t>
      </w:r>
    </w:p>
    <w:p w:rsid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Recursividade nas listas encadeadas</w:t>
      </w:r>
    </w:p>
    <w:p w:rsid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Comparação de listas com ponteiros auxiliares</w:t>
      </w:r>
    </w:p>
    <w:p w:rsidR="00055CD0" w:rsidRPr="00055CD0" w:rsidRDefault="00055CD0" w:rsidP="00055CD0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Listas encadeadas de </w:t>
      </w:r>
      <w:proofErr w:type="spellStart"/>
      <w:r>
        <w:rPr>
          <w:rFonts w:ascii="Cambria" w:hAnsi="Cambria" w:cs="Tahoma"/>
          <w:sz w:val="22"/>
          <w:szCs w:val="22"/>
        </w:rPr>
        <w:t>Structs</w:t>
      </w:r>
      <w:proofErr w:type="spellEnd"/>
    </w:p>
    <w:p w:rsidR="00055CD0" w:rsidRDefault="00055CD0">
      <w:pPr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 xml:space="preserve">Comentários do aluno (uma opinião crítica sobre as fontes consultadas, relacionando-as – </w:t>
      </w:r>
      <w:r>
        <w:rPr>
          <w:rFonts w:ascii="Cambria" w:hAnsi="Cambria" w:cs="Tahoma"/>
          <w:b/>
          <w:sz w:val="22"/>
          <w:szCs w:val="22"/>
        </w:rPr>
        <w:t>obrigatório no mínimo 5 linhas</w:t>
      </w:r>
      <w:r>
        <w:rPr>
          <w:rFonts w:ascii="Cambria" w:hAnsi="Cambria" w:cs="Tahoma"/>
          <w:sz w:val="22"/>
          <w:szCs w:val="22"/>
        </w:rPr>
        <w:t>):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055CD0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Pessoalmente, não achei os mat</w:t>
      </w:r>
      <w:r w:rsidR="0019740F">
        <w:rPr>
          <w:rFonts w:ascii="Cambria" w:hAnsi="Cambria" w:cs="Tahoma"/>
          <w:sz w:val="22"/>
          <w:szCs w:val="22"/>
        </w:rPr>
        <w:t xml:space="preserve">eriais </w:t>
      </w:r>
      <w:r>
        <w:rPr>
          <w:rFonts w:ascii="Cambria" w:hAnsi="Cambria" w:cs="Tahoma"/>
          <w:sz w:val="22"/>
          <w:szCs w:val="22"/>
        </w:rPr>
        <w:t>fornecidos para esse relatório tão satisfatórios quanto os outros</w:t>
      </w:r>
      <w:r w:rsidR="0019740F">
        <w:rPr>
          <w:rFonts w:ascii="Cambria" w:hAnsi="Cambria" w:cs="Tahoma"/>
          <w:sz w:val="22"/>
          <w:szCs w:val="22"/>
        </w:rPr>
        <w:t>, possivelmente por se tratarem de ferramentas de aula, sem um professor o entendimento se compromete. No entanto, foi o suficiente para esclarecer o assunto de Listas Encadeadas que havíamos aprendido superficialmente em ATP 1, conteúdo esse que em minha opinião é bem complexo e me gera muitas dúvidas.</w:t>
      </w:r>
      <w:bookmarkStart w:id="0" w:name="_GoBack"/>
      <w:bookmarkEnd w:id="0"/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/>
    <w:sectPr w:rsidR="00DB4567">
      <w:footerReference w:type="default" r:id="rId7"/>
      <w:pgSz w:w="11906" w:h="16838"/>
      <w:pgMar w:top="1701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DF9" w:rsidRDefault="00ED3DF9">
      <w:r>
        <w:separator/>
      </w:r>
    </w:p>
  </w:endnote>
  <w:endnote w:type="continuationSeparator" w:id="0">
    <w:p w:rsidR="00ED3DF9" w:rsidRDefault="00ED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567" w:rsidRDefault="00DB4567">
    <w:pPr>
      <w:pStyle w:val="Rodap"/>
    </w:pPr>
    <w:r w:rsidRPr="003F36CB">
      <w:rPr>
        <w:rFonts w:ascii="Cambria" w:hAnsi="Cambria" w:cs="Tahoma"/>
        <w:sz w:val="20"/>
        <w:szCs w:val="20"/>
      </w:rPr>
      <w:t>Prof. Marcus Vinicius Maltempi</w:t>
    </w:r>
  </w:p>
  <w:p w:rsidR="00DB4567" w:rsidRDefault="00607A47">
    <w:pPr>
      <w:pStyle w:val="Rodap"/>
    </w:pPr>
    <w:r w:rsidRPr="00607A47">
      <w:rPr>
        <w:rFonts w:ascii="Cambria" w:hAnsi="Cambria" w:cs="Tahoma"/>
        <w:sz w:val="20"/>
        <w:szCs w:val="20"/>
      </w:rPr>
      <w:t xml:space="preserve">Algoritmos e Técnicas de Programação </w:t>
    </w:r>
    <w:r>
      <w:rPr>
        <w:rFonts w:ascii="Cambria" w:hAnsi="Cambria" w:cs="Tahoma"/>
        <w:sz w:val="20"/>
        <w:szCs w:val="20"/>
      </w:rPr>
      <w:t>I</w:t>
    </w:r>
    <w:r w:rsidR="00DB4567">
      <w:rPr>
        <w:rFonts w:ascii="Cambria" w:hAnsi="Cambria" w:cs="Tahoma"/>
        <w:sz w:val="20"/>
        <w:szCs w:val="20"/>
      </w:rPr>
      <w:t xml:space="preserve">I – </w:t>
    </w:r>
    <w:r w:rsidR="00AE2983">
      <w:rPr>
        <w:rFonts w:ascii="Cambria" w:hAnsi="Cambria" w:cs="Tahoma"/>
        <w:sz w:val="20"/>
        <w:szCs w:val="20"/>
      </w:rPr>
      <w:t>Noturno</w:t>
    </w:r>
    <w:r w:rsidR="00DB4567">
      <w:rPr>
        <w:rFonts w:ascii="Cambria" w:hAnsi="Cambria" w:cs="Tahoma"/>
        <w:sz w:val="20"/>
        <w:szCs w:val="20"/>
      </w:rPr>
      <w:t xml:space="preserve">, </w:t>
    </w:r>
    <w:r>
      <w:rPr>
        <w:rFonts w:ascii="Cambria" w:hAnsi="Cambria" w:cs="Tahoma"/>
        <w:sz w:val="20"/>
        <w:szCs w:val="20"/>
      </w:rPr>
      <w:t>2</w:t>
    </w:r>
    <w:r w:rsidR="00DB4567">
      <w:rPr>
        <w:rFonts w:ascii="Cambria" w:hAnsi="Cambria" w:cs="Tahoma"/>
        <w:sz w:val="20"/>
        <w:szCs w:val="20"/>
      </w:rPr>
      <w:t>º Sem/20</w:t>
    </w:r>
    <w:r w:rsidR="004C1FE3">
      <w:rPr>
        <w:rFonts w:ascii="Cambria" w:hAnsi="Cambria" w:cs="Tahoma"/>
        <w:sz w:val="20"/>
        <w:szCs w:val="2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DF9" w:rsidRDefault="00ED3DF9">
      <w:r>
        <w:separator/>
      </w:r>
    </w:p>
  </w:footnote>
  <w:footnote w:type="continuationSeparator" w:id="0">
    <w:p w:rsidR="00ED3DF9" w:rsidRDefault="00ED3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F3E6B"/>
    <w:multiLevelType w:val="hybridMultilevel"/>
    <w:tmpl w:val="CAE8D016"/>
    <w:lvl w:ilvl="0" w:tplc="6B5C497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D0"/>
    <w:rsid w:val="00055CD0"/>
    <w:rsid w:val="000A5DE7"/>
    <w:rsid w:val="001179F0"/>
    <w:rsid w:val="00132616"/>
    <w:rsid w:val="00133511"/>
    <w:rsid w:val="0019740F"/>
    <w:rsid w:val="003F36CB"/>
    <w:rsid w:val="004443AE"/>
    <w:rsid w:val="004C1FE3"/>
    <w:rsid w:val="00607A47"/>
    <w:rsid w:val="00986D70"/>
    <w:rsid w:val="00AE2983"/>
    <w:rsid w:val="00C53876"/>
    <w:rsid w:val="00C80DC8"/>
    <w:rsid w:val="00DB4567"/>
    <w:rsid w:val="00E60D76"/>
    <w:rsid w:val="00E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5B6B6A"/>
  <w15:chartTrackingRefBased/>
  <w15:docId w15:val="{FA1C09DC-EC01-4E4F-A3C2-80CA894C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05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sumo-analitico-atp2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resumo-analitico-atp2N.dotx</Template>
  <TotalTime>14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1900-01-01T03:00:00Z</cp:lastPrinted>
  <dcterms:created xsi:type="dcterms:W3CDTF">2025-09-01T18:05:00Z</dcterms:created>
  <dcterms:modified xsi:type="dcterms:W3CDTF">2025-09-01T18:19:00Z</dcterms:modified>
</cp:coreProperties>
</file>